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val="en-GB" w:eastAsia="en-GB"/>
            </w:rPr>
            <mc:AlternateContent>
              <mc:Choice Requires="wps">
                <w:drawing>
                  <wp:anchor distT="0" distB="0" distL="114300" distR="114300" simplePos="0" relativeHeight="251660288" behindDoc="0" locked="0" layoutInCell="1" allowOverlap="0" wp14:anchorId="50199A17" wp14:editId="01394B29">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E079E6">
                                <w:pPr>
                                  <w:pStyle w:val="ContactInfo"/>
                                </w:pPr>
                                <w:sdt>
                                  <w:sdtPr>
                                    <w:alias w:val="Name"/>
                                    <w:tag w:val=""/>
                                    <w:id w:val="-304397026"/>
                                    <w:placeholder>
                                      <w:docPart w:val="95C26531530E4A9F9EED4C3945E6209B"/>
                                    </w:placeholder>
                                    <w:dataBinding w:prefixMappings="xmlns:ns0='http://purl.org/dc/elements/1.1/' xmlns:ns1='http://schemas.openxmlformats.org/package/2006/metadata/core-properties' " w:xpath="/ns1:coreProperties[1]/ns0:creator[1]" w:storeItemID="{6C3C8BC8-F283-45AE-878A-BAB7291924A1}"/>
                                    <w:text/>
                                  </w:sdtPr>
                                  <w:sdtEndPr/>
                                  <w:sdtContent>
                                    <w:r w:rsidR="00895091">
                                      <w:rPr>
                                        <w:lang w:val="en-GB"/>
                                      </w:rPr>
                                      <w:t>Coursework</w:t>
                                    </w:r>
                                  </w:sdtContent>
                                </w:sdt>
                                <w:r w:rsidR="003806E6">
                                  <w:t> | </w:t>
                                </w:r>
                                <w:sdt>
                                  <w:sdtPr>
                                    <w:alias w:val="Course Title"/>
                                    <w:tag w:val=""/>
                                    <w:id w:val="-728219936"/>
                                    <w:placeholder>
                                      <w:docPart w:val="D59BA6EA297F40268DD974A238F94524"/>
                                    </w:placeholder>
                                    <w:dataBinding w:prefixMappings="xmlns:ns0='http://purl.org/dc/elements/1.1/' xmlns:ns1='http://schemas.openxmlformats.org/package/2006/metadata/core-properties' " w:xpath="/ns1:coreProperties[1]/ns1:keywords[1]" w:storeItemID="{6C3C8BC8-F283-45AE-878A-BAB7291924A1}"/>
                                    <w:text/>
                                  </w:sdtPr>
                                  <w:sdtEndPr/>
                                  <w:sdtContent>
                                    <w:r w:rsidR="00895091">
                                      <w:t>Mobile Game Dev</w:t>
                                    </w:r>
                                  </w:sdtContent>
                                </w:sdt>
                                <w:r w:rsidR="003806E6">
                                  <w:t> | </w:t>
                                </w:r>
                                <w:sdt>
                                  <w:sdtPr>
                                    <w:alias w:val="Date"/>
                                    <w:tag w:val=""/>
                                    <w:id w:val="2032065285"/>
                                    <w:placeholder>
                                      <w:docPart w:val="35A86765686D4634B443E39B35CA7AB5"/>
                                    </w:placeholder>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EndPr/>
                                  <w:sdtContent>
                                    <w:r w:rsidR="00895091">
                                      <w:t>April 8,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0199A17"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0850A1">
                          <w:pPr>
                            <w:pStyle w:val="ContactInfo"/>
                          </w:pPr>
                          <w:sdt>
                            <w:sdtPr>
                              <w:alias w:val="Name"/>
                              <w:tag w:val=""/>
                              <w:id w:val="-304397026"/>
                              <w:placeholder>
                                <w:docPart w:val="95C26531530E4A9F9EED4C3945E6209B"/>
                              </w:placeholder>
                              <w:dataBinding w:prefixMappings="xmlns:ns0='http://purl.org/dc/elements/1.1/' xmlns:ns1='http://schemas.openxmlformats.org/package/2006/metadata/core-properties' " w:xpath="/ns1:coreProperties[1]/ns0:creator[1]" w:storeItemID="{6C3C8BC8-F283-45AE-878A-BAB7291924A1}"/>
                              <w:text/>
                            </w:sdtPr>
                            <w:sdtEndPr/>
                            <w:sdtContent>
                              <w:r w:rsidR="00895091">
                                <w:rPr>
                                  <w:lang w:val="en-GB"/>
                                </w:rPr>
                                <w:t>Coursework</w:t>
                              </w:r>
                            </w:sdtContent>
                          </w:sdt>
                          <w:r w:rsidR="003806E6">
                            <w:t> | </w:t>
                          </w:r>
                          <w:sdt>
                            <w:sdtPr>
                              <w:alias w:val="Course Title"/>
                              <w:tag w:val=""/>
                              <w:id w:val="-728219936"/>
                              <w:placeholder>
                                <w:docPart w:val="D59BA6EA297F40268DD974A238F94524"/>
                              </w:placeholder>
                              <w:dataBinding w:prefixMappings="xmlns:ns0='http://purl.org/dc/elements/1.1/' xmlns:ns1='http://schemas.openxmlformats.org/package/2006/metadata/core-properties' " w:xpath="/ns1:coreProperties[1]/ns1:keywords[1]" w:storeItemID="{6C3C8BC8-F283-45AE-878A-BAB7291924A1}"/>
                              <w:text/>
                            </w:sdtPr>
                            <w:sdtEndPr/>
                            <w:sdtContent>
                              <w:r w:rsidR="00895091">
                                <w:t>Mobile Game Dev</w:t>
                              </w:r>
                            </w:sdtContent>
                          </w:sdt>
                          <w:r w:rsidR="003806E6">
                            <w:t> | </w:t>
                          </w:r>
                          <w:sdt>
                            <w:sdtPr>
                              <w:alias w:val="Date"/>
                              <w:tag w:val=""/>
                              <w:id w:val="2032065285"/>
                              <w:placeholder>
                                <w:docPart w:val="35A86765686D4634B443E39B35CA7AB5"/>
                              </w:placeholder>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EndPr/>
                            <w:sdtContent>
                              <w:r w:rsidR="00895091">
                                <w:t>April 8, 2015</w:t>
                              </w:r>
                            </w:sdtContent>
                          </w:sdt>
                        </w:p>
                      </w:txbxContent>
                    </v:textbox>
                    <w10:wrap type="square" anchorx="margin"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0" wp14:anchorId="0E051F77" wp14:editId="7594DB37">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895091">
                                    <w:pPr>
                                      <w:pStyle w:val="Title"/>
                                    </w:pPr>
                                    <w:r>
                                      <w:t>Project Summary</w:t>
                                    </w:r>
                                  </w:p>
                                </w:sdtContent>
                              </w:sdt>
                              <w:p w:rsidR="002163EE" w:rsidRDefault="00E079E6">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895091">
                                      <w:t>B00235610 &amp; B00236297</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E051F77"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895091">
                              <w:pPr>
                                <w:pStyle w:val="Title"/>
                              </w:pPr>
                              <w:r>
                                <w:t>Project Summary</w:t>
                              </w:r>
                            </w:p>
                          </w:sdtContent>
                        </w:sdt>
                        <w:p w:rsidR="002163EE" w:rsidRDefault="000850A1">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895091">
                                <w:t>B00235610 &amp; B00236297</w:t>
                              </w:r>
                            </w:sdtContent>
                          </w:sdt>
                        </w:p>
                      </w:txbxContent>
                    </v:textbox>
                    <w10:wrap type="square" anchorx="margin" anchory="margin"/>
                  </v:shape>
                </w:pict>
              </mc:Fallback>
            </mc:AlternateContent>
          </w:r>
        </w:p>
        <w:p w:rsidR="002163EE" w:rsidRDefault="00204D20">
          <w:r>
            <w:rPr>
              <w:noProof/>
              <w:lang w:val="en-GB" w:eastAsia="en-GB"/>
            </w:rPr>
            <w:drawing>
              <wp:anchor distT="0" distB="0" distL="114300" distR="114300" simplePos="0" relativeHeight="251659264" behindDoc="1" locked="0" layoutInCell="1" allowOverlap="0" wp14:anchorId="22F9568E" wp14:editId="527A53E3">
                <wp:simplePos x="0" y="0"/>
                <wp:positionH relativeFrom="margin">
                  <wp:align>center</wp:align>
                </wp:positionH>
                <wp:positionV relativeFrom="margin">
                  <wp:align>top</wp:align>
                </wp:positionV>
                <wp:extent cx="3530600" cy="5486400"/>
                <wp:effectExtent l="266700" t="285750" r="2794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30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br w:type="page"/>
          </w:r>
        </w:p>
      </w:sdtContent>
    </w:sdt>
    <w:bookmarkEnd w:id="4"/>
    <w:bookmarkEnd w:id="3"/>
    <w:bookmarkEnd w:id="2"/>
    <w:bookmarkEnd w:id="1"/>
    <w:bookmarkEnd w:id="0"/>
    <w:p w:rsidR="002163EE" w:rsidRDefault="00895091" w:rsidP="00895091">
      <w:pPr>
        <w:pStyle w:val="Heading1"/>
        <w:rPr>
          <w:rStyle w:val="Heading1Char"/>
        </w:rPr>
      </w:pPr>
      <w:r>
        <w:rPr>
          <w:rStyle w:val="Heading1Char"/>
        </w:rPr>
        <w:lastRenderedPageBreak/>
        <w:t>Overall Structure</w:t>
      </w:r>
    </w:p>
    <w:p w:rsidR="00BD40C6" w:rsidRDefault="00F209B9" w:rsidP="00895091">
      <w:r>
        <w:t xml:space="preserve">I will be quickly going over major differences from the initial specification. But I will also be writing down the additional </w:t>
      </w:r>
      <w:r w:rsidR="005114FE">
        <w:t>changes</w:t>
      </w:r>
      <w:r>
        <w:t xml:space="preserve"> a</w:t>
      </w:r>
      <w:r w:rsidR="005114FE">
        <w:t>dded and giving reasons for these changes so they are justified</w:t>
      </w:r>
      <w:r>
        <w:t>.</w:t>
      </w:r>
    </w:p>
    <w:p w:rsidR="00BD40C6" w:rsidRDefault="00BD40C6" w:rsidP="00BD40C6">
      <w:pPr>
        <w:pStyle w:val="Heading3"/>
      </w:pPr>
      <w:r>
        <w:t>Major Differences</w:t>
      </w:r>
    </w:p>
    <w:p w:rsidR="00BD40C6" w:rsidRDefault="00AB3915" w:rsidP="00BD40C6">
      <w:r>
        <w:t>The first major difference is in how we did the AI for the enemies. We first had said that we would build a 2D array of blocks which represent the places where the AI can go on the map, so basic use</w:t>
      </w:r>
      <w:r w:rsidR="005114FE">
        <w:t xml:space="preserve"> of the</w:t>
      </w:r>
      <w:r>
        <w:t xml:space="preserve"> A* pathfinding for the enemies. However we decided to scrap that in a favor of </w:t>
      </w:r>
      <w:r w:rsidR="005114FE">
        <w:t>a state based behavior system with</w:t>
      </w:r>
      <w:r>
        <w:t xml:space="preserve"> 2 types of behaviors for spawned enemies which was simpler and also less computationally expensive. Another major difference was when it came to the server. We initially planned this just to be a simple server tha</w:t>
      </w:r>
      <w:r w:rsidR="005114FE">
        <w:t>t provided high scores and news.</w:t>
      </w:r>
      <w:r>
        <w:t xml:space="preserve"> For debugging reasons we then needed to add additional methods for deleting certain scores and news elements as well as look at how we test to make su</w:t>
      </w:r>
      <w:r w:rsidR="005114FE">
        <w:t>re the server is still active</w:t>
      </w:r>
      <w:r>
        <w:t>.</w:t>
      </w:r>
      <w:r w:rsidR="005114FE">
        <w:t xml:space="preserve"> Input was also changed from the initial specification to better suit touch controls and with this change we ended up with a more playable version of the game.</w:t>
      </w:r>
      <w:r>
        <w:t xml:space="preserve"> </w:t>
      </w:r>
      <w:r w:rsidR="003D6A47">
        <w:t>Other</w:t>
      </w:r>
      <w:r>
        <w:t xml:space="preserve"> notable major differences include increased </w:t>
      </w:r>
      <w:r w:rsidR="006D3C34">
        <w:t>bullet mechanics</w:t>
      </w:r>
      <w:r>
        <w:t xml:space="preserve"> with bullets bouncing off walls and the bounds of the screen as well as having the capability to push enemies back. Scoring was also ano</w:t>
      </w:r>
      <w:r w:rsidR="005114FE">
        <w:t>ther element that was changed. T</w:t>
      </w:r>
      <w:r>
        <w:t>he score system we had built result</w:t>
      </w:r>
      <w:r w:rsidR="005114FE">
        <w:t>ed</w:t>
      </w:r>
      <w:r>
        <w:t xml:space="preserve"> in negative scores most of the time so we changed it to</w:t>
      </w:r>
      <w:r w:rsidR="005114FE">
        <w:t xml:space="preserve"> a</w:t>
      </w:r>
      <w:r w:rsidR="008F1D7C">
        <w:t xml:space="preserve"> more</w:t>
      </w:r>
      <w:r w:rsidR="005114FE">
        <w:t xml:space="preserve"> positive score system w</w:t>
      </w:r>
      <w:r>
        <w:t>hich awards more accurate and time efficient players with high scores.</w:t>
      </w:r>
    </w:p>
    <w:p w:rsidR="00BD40C6" w:rsidRDefault="00BD40C6" w:rsidP="00BD40C6">
      <w:pPr>
        <w:pStyle w:val="Heading3"/>
      </w:pPr>
      <w:r>
        <w:t>Additional Features</w:t>
      </w:r>
    </w:p>
    <w:p w:rsidR="00BD40C6" w:rsidRDefault="005114FE" w:rsidP="00895091">
      <w:r>
        <w:t>Additional features including</w:t>
      </w:r>
      <w:r w:rsidR="00DF578B">
        <w:t xml:space="preserve"> level loading from</w:t>
      </w:r>
      <w:r w:rsidR="00AB3915">
        <w:t xml:space="preserve"> the server allowing us to balance the game without </w:t>
      </w:r>
      <w:r>
        <w:t>re</w:t>
      </w:r>
      <w:r w:rsidR="00AB3915">
        <w:t>distributing the code. We found that the news scoring system gave the game a little replay value allowing friends to compete. We also have the game running online on a server ensuring it can be access and marked via the web and have taken a great amount of time to generate documentation for both the server and the game.</w:t>
      </w:r>
      <w:r>
        <w:t xml:space="preserve"> Additionally we optimized the game in many ways this includes minifying the JavaScript game code</w:t>
      </w:r>
      <w:r w:rsidR="001751FD">
        <w:t xml:space="preserve"> and compressing image files</w:t>
      </w:r>
      <w:r>
        <w:t xml:space="preserve"> to improve download speeds on 2G and 3G mobile connections</w:t>
      </w:r>
      <w:r w:rsidR="009B142B">
        <w:t>.</w:t>
      </w:r>
    </w:p>
    <w:p w:rsidR="00895091" w:rsidRDefault="00895091" w:rsidP="00895091">
      <w:pPr>
        <w:pStyle w:val="Heading1"/>
      </w:pPr>
      <w:r>
        <w:t>Success</w:t>
      </w:r>
      <w:r w:rsidR="00EF000B">
        <w:t>es</w:t>
      </w:r>
      <w:r>
        <w:t xml:space="preserve"> &amp; Failing</w:t>
      </w:r>
      <w:r w:rsidR="00EF000B">
        <w:t>s</w:t>
      </w:r>
    </w:p>
    <w:p w:rsidR="00EF000B" w:rsidRPr="00EF000B" w:rsidRDefault="00EF000B" w:rsidP="00BD40C6">
      <w:pPr>
        <w:rPr>
          <w:rStyle w:val="Emphasis"/>
        </w:rPr>
      </w:pPr>
      <w:r>
        <w:rPr>
          <w:rStyle w:val="Emphasis"/>
        </w:rPr>
        <w:t>Successes</w:t>
      </w:r>
    </w:p>
    <w:p w:rsidR="00BD40C6" w:rsidRPr="001751FD" w:rsidRDefault="00B54B73" w:rsidP="00BD40C6">
      <w:pPr>
        <w:pStyle w:val="ListBullet"/>
        <w:rPr>
          <w:sz w:val="16"/>
          <w:szCs w:val="16"/>
        </w:rPr>
      </w:pPr>
      <w:r w:rsidRPr="001751FD">
        <w:rPr>
          <w:sz w:val="16"/>
          <w:szCs w:val="16"/>
        </w:rPr>
        <w:t>Getting a working version of the game which runs great on both mobile and desktop</w:t>
      </w:r>
      <w:r w:rsidR="005114FE" w:rsidRPr="001751FD">
        <w:rPr>
          <w:sz w:val="16"/>
          <w:szCs w:val="16"/>
        </w:rPr>
        <w:t>.</w:t>
      </w:r>
    </w:p>
    <w:p w:rsidR="00BD40C6" w:rsidRPr="001751FD" w:rsidRDefault="00B54B73" w:rsidP="00BD40C6">
      <w:pPr>
        <w:pStyle w:val="ListBullet"/>
        <w:rPr>
          <w:sz w:val="16"/>
          <w:szCs w:val="16"/>
        </w:rPr>
      </w:pPr>
      <w:r w:rsidRPr="001751FD">
        <w:rPr>
          <w:sz w:val="16"/>
          <w:szCs w:val="16"/>
        </w:rPr>
        <w:t>Having a server implementation which allows us to tweak the levels without altering the code</w:t>
      </w:r>
      <w:r w:rsidR="005114FE" w:rsidRPr="001751FD">
        <w:rPr>
          <w:sz w:val="16"/>
          <w:szCs w:val="16"/>
        </w:rPr>
        <w:t>.</w:t>
      </w:r>
    </w:p>
    <w:p w:rsidR="00BD40C6" w:rsidRPr="001751FD" w:rsidRDefault="00B54B73" w:rsidP="00BD40C6">
      <w:pPr>
        <w:pStyle w:val="ListBullet"/>
        <w:rPr>
          <w:sz w:val="16"/>
          <w:szCs w:val="16"/>
        </w:rPr>
      </w:pPr>
      <w:r w:rsidRPr="001751FD">
        <w:rPr>
          <w:sz w:val="16"/>
          <w:szCs w:val="16"/>
        </w:rPr>
        <w:t>Online elements were successfully implemented allowing us to have a more expansive, community driven game.</w:t>
      </w:r>
    </w:p>
    <w:p w:rsidR="003E75BC" w:rsidRPr="001751FD" w:rsidRDefault="005114FE" w:rsidP="003E75BC">
      <w:pPr>
        <w:pStyle w:val="ListBullet"/>
        <w:rPr>
          <w:sz w:val="16"/>
          <w:szCs w:val="16"/>
        </w:rPr>
      </w:pPr>
      <w:r w:rsidRPr="001751FD">
        <w:rPr>
          <w:sz w:val="16"/>
          <w:szCs w:val="16"/>
        </w:rPr>
        <w:t>The g</w:t>
      </w:r>
      <w:r w:rsidR="003E75BC" w:rsidRPr="001751FD">
        <w:rPr>
          <w:sz w:val="16"/>
          <w:szCs w:val="16"/>
        </w:rPr>
        <w:t xml:space="preserve">ame </w:t>
      </w:r>
      <w:r w:rsidRPr="001751FD">
        <w:rPr>
          <w:sz w:val="16"/>
          <w:szCs w:val="16"/>
        </w:rPr>
        <w:t>ran</w:t>
      </w:r>
      <w:r w:rsidR="003E75BC" w:rsidRPr="001751FD">
        <w:rPr>
          <w:sz w:val="16"/>
          <w:szCs w:val="16"/>
        </w:rPr>
        <w:t xml:space="preserve"> well and smooth on the devices we tested it on which weren’t the fastest ones around so we are extra confident that the game will behave as expected on a wider range of devices.</w:t>
      </w:r>
    </w:p>
    <w:p w:rsidR="00BD40C6" w:rsidRPr="001751FD" w:rsidRDefault="003E75BC" w:rsidP="003E75BC">
      <w:pPr>
        <w:pStyle w:val="ListBullet"/>
        <w:rPr>
          <w:sz w:val="16"/>
          <w:szCs w:val="16"/>
        </w:rPr>
      </w:pPr>
      <w:r w:rsidRPr="001751FD">
        <w:rPr>
          <w:sz w:val="16"/>
          <w:szCs w:val="16"/>
        </w:rPr>
        <w:t>We worked well as a team and came in during the Easter break and did pair programming which saw us develop the game much quick than we expected. Leaving us with a playable version of the game 3 weeks early.</w:t>
      </w:r>
    </w:p>
    <w:p w:rsidR="00BD40C6" w:rsidRPr="00EF000B" w:rsidRDefault="00BD40C6" w:rsidP="00BD40C6">
      <w:pPr>
        <w:rPr>
          <w:rStyle w:val="Emphasis"/>
        </w:rPr>
      </w:pPr>
      <w:r>
        <w:rPr>
          <w:rStyle w:val="Emphasis"/>
        </w:rPr>
        <w:t>Failings</w:t>
      </w:r>
    </w:p>
    <w:p w:rsidR="00BD40C6" w:rsidRPr="001751FD" w:rsidRDefault="002146E5" w:rsidP="00BD40C6">
      <w:pPr>
        <w:pStyle w:val="ListBullet"/>
        <w:rPr>
          <w:sz w:val="16"/>
          <w:szCs w:val="16"/>
        </w:rPr>
      </w:pPr>
      <w:r w:rsidRPr="001751FD">
        <w:rPr>
          <w:sz w:val="16"/>
          <w:szCs w:val="16"/>
        </w:rPr>
        <w:t xml:space="preserve">We initially had some problems with </w:t>
      </w:r>
      <w:r w:rsidR="003E75BC" w:rsidRPr="001751FD">
        <w:rPr>
          <w:sz w:val="16"/>
          <w:szCs w:val="16"/>
        </w:rPr>
        <w:t>CORS</w:t>
      </w:r>
      <w:r w:rsidRPr="001751FD">
        <w:rPr>
          <w:sz w:val="16"/>
          <w:szCs w:val="16"/>
        </w:rPr>
        <w:t xml:space="preserve">. Meaning data from the </w:t>
      </w:r>
      <w:r w:rsidR="00DF578B">
        <w:rPr>
          <w:sz w:val="16"/>
          <w:szCs w:val="16"/>
        </w:rPr>
        <w:t>server</w:t>
      </w:r>
      <w:r w:rsidRPr="001751FD">
        <w:rPr>
          <w:sz w:val="16"/>
          <w:szCs w:val="16"/>
        </w:rPr>
        <w:t xml:space="preserve"> couldn’t be accessed</w:t>
      </w:r>
    </w:p>
    <w:p w:rsidR="00BD40C6" w:rsidRPr="001751FD" w:rsidRDefault="002146E5" w:rsidP="00BD40C6">
      <w:pPr>
        <w:pStyle w:val="ListBullet"/>
        <w:rPr>
          <w:sz w:val="16"/>
          <w:szCs w:val="16"/>
        </w:rPr>
      </w:pPr>
      <w:r w:rsidRPr="001751FD">
        <w:rPr>
          <w:sz w:val="16"/>
          <w:szCs w:val="16"/>
        </w:rPr>
        <w:t>We no longer required A* which meant initial research and implementation was scrapped.</w:t>
      </w:r>
    </w:p>
    <w:p w:rsidR="00BD40C6" w:rsidRPr="001751FD" w:rsidRDefault="002146E5" w:rsidP="00BD40C6">
      <w:pPr>
        <w:pStyle w:val="ListBullet"/>
        <w:rPr>
          <w:sz w:val="16"/>
          <w:szCs w:val="16"/>
        </w:rPr>
      </w:pPr>
      <w:r w:rsidRPr="001751FD">
        <w:rPr>
          <w:sz w:val="16"/>
          <w:szCs w:val="16"/>
        </w:rPr>
        <w:t>The initial input format we set wasn’t suitable and was really annoying so we changed it.</w:t>
      </w:r>
    </w:p>
    <w:p w:rsidR="003E75BC" w:rsidRPr="001751FD" w:rsidRDefault="003E75BC" w:rsidP="00BD40C6">
      <w:pPr>
        <w:pStyle w:val="ListBullet"/>
        <w:rPr>
          <w:sz w:val="16"/>
          <w:szCs w:val="16"/>
        </w:rPr>
      </w:pPr>
      <w:r w:rsidRPr="001751FD">
        <w:rPr>
          <w:sz w:val="16"/>
          <w:szCs w:val="16"/>
        </w:rPr>
        <w:t xml:space="preserve">Some browsers won’t render the game correctly due to </w:t>
      </w:r>
      <w:r w:rsidR="00DF578B">
        <w:rPr>
          <w:sz w:val="16"/>
          <w:szCs w:val="16"/>
        </w:rPr>
        <w:t xml:space="preserve">a </w:t>
      </w:r>
      <w:proofErr w:type="spellStart"/>
      <w:r w:rsidRPr="001751FD">
        <w:rPr>
          <w:sz w:val="16"/>
          <w:szCs w:val="16"/>
        </w:rPr>
        <w:t>WebGL</w:t>
      </w:r>
      <w:proofErr w:type="spellEnd"/>
      <w:r w:rsidRPr="001751FD">
        <w:rPr>
          <w:sz w:val="16"/>
          <w:szCs w:val="16"/>
        </w:rPr>
        <w:t xml:space="preserve"> issue, this was only found on B00235610</w:t>
      </w:r>
      <w:r w:rsidR="005114FE" w:rsidRPr="001751FD">
        <w:rPr>
          <w:sz w:val="16"/>
          <w:szCs w:val="16"/>
        </w:rPr>
        <w:t>’s</w:t>
      </w:r>
      <w:r w:rsidRPr="001751FD">
        <w:rPr>
          <w:sz w:val="16"/>
          <w:szCs w:val="16"/>
        </w:rPr>
        <w:t xml:space="preserve"> phone though so it’s difficult to say if it’s actually a browser issue or just an issue with the phone itself.</w:t>
      </w:r>
    </w:p>
    <w:p w:rsidR="005114FE" w:rsidRPr="001751FD" w:rsidRDefault="005114FE" w:rsidP="005114FE">
      <w:pPr>
        <w:pStyle w:val="ListBullet"/>
        <w:rPr>
          <w:sz w:val="16"/>
          <w:szCs w:val="16"/>
        </w:rPr>
      </w:pPr>
      <w:r w:rsidRPr="001751FD">
        <w:rPr>
          <w:sz w:val="16"/>
          <w:szCs w:val="16"/>
        </w:rPr>
        <w:t xml:space="preserve">Other than that we didn’t have any major failings as we </w:t>
      </w:r>
      <w:r w:rsidR="00DF578B">
        <w:rPr>
          <w:sz w:val="16"/>
          <w:szCs w:val="16"/>
        </w:rPr>
        <w:t>feel</w:t>
      </w:r>
      <w:r w:rsidRPr="001751FD">
        <w:rPr>
          <w:sz w:val="16"/>
          <w:szCs w:val="16"/>
        </w:rPr>
        <w:t xml:space="preserve"> this was a very successful project.</w:t>
      </w:r>
    </w:p>
    <w:p w:rsidR="00204D20" w:rsidRDefault="00895091" w:rsidP="00204D20">
      <w:pPr>
        <w:pStyle w:val="Heading1"/>
      </w:pPr>
      <w:r>
        <w:lastRenderedPageBreak/>
        <w:t>Contributions</w:t>
      </w:r>
    </w:p>
    <w:p w:rsidR="00204D20" w:rsidRDefault="00204D20" w:rsidP="00204D20">
      <w:pPr>
        <w:pStyle w:val="Quote"/>
      </w:pPr>
      <w:r>
        <w:t>B00235610</w:t>
      </w:r>
    </w:p>
    <w:p w:rsidR="00204D20" w:rsidRPr="00204D20" w:rsidRDefault="0018133E" w:rsidP="00204D20">
      <w:r>
        <w:t xml:space="preserve">B00235610 major contribution was writing the node </w:t>
      </w:r>
      <w:proofErr w:type="spellStart"/>
      <w:r>
        <w:t>js</w:t>
      </w:r>
      <w:proofErr w:type="spellEnd"/>
      <w:r>
        <w:t xml:space="preserve"> server which is now running on his works server (with their permission). The server provides an API to the application to get and post news as well as handle our high score table. Uniquely he makes each score and news unique to each version of the application. As you might expect he also wrote the http post and get request objects which are just simple objects that make it easy to get data off the server. He additionally wrote the level loading code which again is stored on the server so we can easily tweak the difficulty for all applications.</w:t>
      </w:r>
      <w:r w:rsidR="00D8411D">
        <w:t xml:space="preserve"> The level is stored as a JSON file which is then returned to the application when it is loaded. </w:t>
      </w:r>
      <w:r w:rsidR="00D94206">
        <w:t xml:space="preserve"> </w:t>
      </w:r>
      <w:r w:rsidR="00D8411D">
        <w:t>Finally he also wrote the audio code and acquired a lot of the assets (textures &amp; audio files (MP3 &amp; OGG)) used in the game</w:t>
      </w:r>
      <w:r w:rsidR="003628A7">
        <w:t xml:space="preserve"> and assisted with documentation and the other major features such as the AI and physics.</w:t>
      </w:r>
    </w:p>
    <w:p w:rsidR="00204D20" w:rsidRDefault="00204D20" w:rsidP="00204D20"/>
    <w:p w:rsidR="00204D20" w:rsidRDefault="00204D20" w:rsidP="00204D20">
      <w:pPr>
        <w:pStyle w:val="Quote"/>
      </w:pPr>
      <w:r>
        <w:t>B00236297</w:t>
      </w:r>
    </w:p>
    <w:p w:rsidR="00BB7405" w:rsidRDefault="00D8411D" w:rsidP="00204D20">
      <w:r>
        <w:t>B00236297 major contribution was writing both the physics code and the enemy AI code which we</w:t>
      </w:r>
      <w:r w:rsidR="003628A7">
        <w:t>re</w:t>
      </w:r>
      <w:r>
        <w:t xml:space="preserve"> essential to the game. He also wrote it in a good object oriented manor which allows us to add additional AI behaviors in the future. He also implemented the game mechanics which meant writing a good amount of the interaction logic.</w:t>
      </w:r>
      <w:r w:rsidR="004C0C7C">
        <w:t xml:space="preserve"> Including handling input for both the mouse and touch controls. Additionally he </w:t>
      </w:r>
      <w:r w:rsidR="003628A7">
        <w:t>assisted in</w:t>
      </w:r>
      <w:r w:rsidR="004C0C7C">
        <w:t xml:space="preserve"> the </w:t>
      </w:r>
      <w:r w:rsidR="00D94206">
        <w:t>documentation</w:t>
      </w:r>
      <w:r w:rsidR="004C0C7C">
        <w:t xml:space="preserve"> for </w:t>
      </w:r>
      <w:r w:rsidR="00455DA3">
        <w:t>the game project</w:t>
      </w:r>
      <w:r w:rsidR="004C0C7C">
        <w:t xml:space="preserve"> and generated documentation using </w:t>
      </w:r>
      <w:proofErr w:type="spellStart"/>
      <w:r w:rsidR="004C0C7C">
        <w:t>JSdoc</w:t>
      </w:r>
      <w:proofErr w:type="spellEnd"/>
      <w:r w:rsidR="004C0C7C">
        <w:t xml:space="preserve"> to ensure we have good consistent and readable documentation to put in our official submission</w:t>
      </w:r>
      <w:r w:rsidR="00D94206">
        <w:t>,</w:t>
      </w:r>
      <w:r w:rsidR="004C0C7C">
        <w:t xml:space="preserve"> He also responsible for the</w:t>
      </w:r>
      <w:r w:rsidR="003628A7">
        <w:t xml:space="preserve"> current</w:t>
      </w:r>
      <w:bookmarkStart w:id="5" w:name="_GoBack"/>
      <w:bookmarkEnd w:id="5"/>
      <w:r w:rsidR="004C0C7C">
        <w:t xml:space="preserve"> game design itself as well as tweaking and designing the 5 levels you see in game.</w:t>
      </w:r>
    </w:p>
    <w:p w:rsidR="00BB7405" w:rsidRDefault="00BB7405" w:rsidP="00BB7405">
      <w:pPr>
        <w:pStyle w:val="Heading1"/>
      </w:pPr>
      <w:r>
        <w:t>Collaboration</w:t>
      </w:r>
    </w:p>
    <w:p w:rsidR="00BB7405" w:rsidRPr="00BB7405" w:rsidRDefault="00BB7405" w:rsidP="00BB7405">
      <w:r>
        <w:t>We would wish to point out that the amount of collaboration on this project using Trello was minimal for a simple reason. As we share every single class there was less need on collaboration using Trello as we would regularly meet to share updates and ideas 3 days a week. It’s also worth noting that when working on the project we decided to come into the labs and do pair programming as we feel it’s a great way of doing a collaborative job. This is why Trello isn’t as populated as it should be and why there are an uneven number of commits as during the Easter week and the days after it we worked on the game on B00235610’s machine hence why he has the ID for most of the commits.</w:t>
      </w:r>
    </w:p>
    <w:p w:rsidR="00895091" w:rsidRDefault="00895091" w:rsidP="00895091">
      <w:pPr>
        <w:pStyle w:val="Heading1"/>
      </w:pPr>
      <w:r>
        <w:t>Links</w:t>
      </w:r>
    </w:p>
    <w:p w:rsidR="00204D20" w:rsidRDefault="00204D20" w:rsidP="00204D20">
      <w:r>
        <w:t xml:space="preserve">Down below I have left links to the </w:t>
      </w:r>
      <w:proofErr w:type="spellStart"/>
      <w:r>
        <w:t>Bitbucket</w:t>
      </w:r>
      <w:proofErr w:type="spellEnd"/>
      <w:r>
        <w:t xml:space="preserve"> repository, Trello collaboration website and links to both the game on B00235610’s personal website</w:t>
      </w:r>
      <w:r w:rsidR="009E2CA3">
        <w:t xml:space="preserve"> which holds the online version of the game</w:t>
      </w:r>
      <w:r>
        <w:t xml:space="preserve">. Inside the submission folder you will find the documentation generated using </w:t>
      </w:r>
      <w:proofErr w:type="spellStart"/>
      <w:r>
        <w:t>JSdoc</w:t>
      </w:r>
      <w:proofErr w:type="spellEnd"/>
      <w:r>
        <w:t xml:space="preserve"> should you wish to take a look at the websites generated by this toolkit.</w:t>
      </w:r>
    </w:p>
    <w:p w:rsidR="00BB7405" w:rsidRPr="00204D20" w:rsidRDefault="00BB7405" w:rsidP="00204D20"/>
    <w:p w:rsidR="002146E5" w:rsidRPr="00BB7405" w:rsidRDefault="00204D20" w:rsidP="002146E5">
      <w:pPr>
        <w:rPr>
          <w:color w:val="007789" w:themeColor="accent1" w:themeShade="BF"/>
        </w:rPr>
      </w:pPr>
      <w:proofErr w:type="spellStart"/>
      <w:r w:rsidRPr="00204D20">
        <w:rPr>
          <w:rStyle w:val="Emphasis"/>
        </w:rPr>
        <w:t>Bitbucket</w:t>
      </w:r>
      <w:proofErr w:type="spellEnd"/>
      <w:r w:rsidR="00BB7405">
        <w:rPr>
          <w:rStyle w:val="Emphasis"/>
        </w:rPr>
        <w:t xml:space="preserve"> </w:t>
      </w:r>
      <w:r w:rsidR="00BB7405">
        <w:rPr>
          <w:rStyle w:val="Emphasis"/>
        </w:rPr>
        <w:tab/>
      </w:r>
      <w:r w:rsidR="00BB7405">
        <w:rPr>
          <w:rStyle w:val="Emphasis"/>
        </w:rPr>
        <w:tab/>
      </w:r>
      <w:r w:rsidR="00BB7405">
        <w:rPr>
          <w:rStyle w:val="Emphasis"/>
        </w:rPr>
        <w:tab/>
      </w:r>
      <w:r w:rsidR="00BB7405">
        <w:rPr>
          <w:rStyle w:val="Emphasis"/>
        </w:rPr>
        <w:tab/>
      </w:r>
      <w:r w:rsidR="00BB7405">
        <w:rPr>
          <w:rStyle w:val="Emphasis"/>
        </w:rPr>
        <w:tab/>
      </w:r>
      <w:r w:rsidR="00BB7405">
        <w:rPr>
          <w:rStyle w:val="Emphasis"/>
        </w:rPr>
        <w:tab/>
      </w:r>
      <w:hyperlink r:id="rId11" w:history="1">
        <w:r w:rsidR="002146E5" w:rsidRPr="00B8522A">
          <w:rPr>
            <w:rStyle w:val="Hyperlink"/>
          </w:rPr>
          <w:t>https://bitbucket.org/WilliamTaylor/mobilegamedev</w:t>
        </w:r>
      </w:hyperlink>
    </w:p>
    <w:p w:rsidR="002146E5" w:rsidRDefault="00E079E6" w:rsidP="00BB7405">
      <w:pPr>
        <w:ind w:left="4320" w:firstLine="720"/>
      </w:pPr>
      <w:hyperlink r:id="rId12" w:history="1">
        <w:r w:rsidR="002146E5" w:rsidRPr="00B8522A">
          <w:rPr>
            <w:rStyle w:val="Hyperlink"/>
          </w:rPr>
          <w:t>https://bitbucket.org/WilliamTaylor/mobilegamedev-server</w:t>
        </w:r>
      </w:hyperlink>
    </w:p>
    <w:p w:rsidR="002146E5" w:rsidRPr="00BB7405" w:rsidRDefault="00204D20" w:rsidP="00204D20">
      <w:pPr>
        <w:rPr>
          <w:color w:val="007789" w:themeColor="accent1" w:themeShade="BF"/>
        </w:rPr>
      </w:pPr>
      <w:r>
        <w:rPr>
          <w:rStyle w:val="Emphasis"/>
        </w:rPr>
        <w:t>Trello</w:t>
      </w:r>
      <w:r w:rsidR="00BB7405">
        <w:rPr>
          <w:rStyle w:val="Emphasis"/>
        </w:rPr>
        <w:tab/>
      </w:r>
      <w:r w:rsidR="00BB7405">
        <w:rPr>
          <w:rStyle w:val="Emphasis"/>
        </w:rPr>
        <w:tab/>
      </w:r>
      <w:r w:rsidR="00BB7405">
        <w:rPr>
          <w:rStyle w:val="Emphasis"/>
        </w:rPr>
        <w:tab/>
      </w:r>
      <w:r w:rsidR="00BB7405">
        <w:rPr>
          <w:rStyle w:val="Emphasis"/>
        </w:rPr>
        <w:tab/>
      </w:r>
      <w:r w:rsidR="00BB7405">
        <w:rPr>
          <w:rStyle w:val="Emphasis"/>
        </w:rPr>
        <w:tab/>
      </w:r>
      <w:r w:rsidR="00BB7405">
        <w:rPr>
          <w:rStyle w:val="Emphasis"/>
        </w:rPr>
        <w:tab/>
      </w:r>
      <w:r w:rsidR="00BB7405">
        <w:rPr>
          <w:rStyle w:val="Emphasis"/>
        </w:rPr>
        <w:tab/>
      </w:r>
      <w:hyperlink r:id="rId13" w:history="1">
        <w:r w:rsidR="002146E5" w:rsidRPr="00B8522A">
          <w:rPr>
            <w:rStyle w:val="Hyperlink"/>
          </w:rPr>
          <w:t>https://trello.com/b/tm2N9yny/mobile-game-dev-team</w:t>
        </w:r>
      </w:hyperlink>
    </w:p>
    <w:p w:rsidR="00204D20" w:rsidRPr="00BB7405" w:rsidRDefault="00204D20" w:rsidP="00204D20">
      <w:pPr>
        <w:rPr>
          <w:color w:val="007789" w:themeColor="accent1" w:themeShade="BF"/>
        </w:rPr>
      </w:pPr>
      <w:r w:rsidRPr="00204D20">
        <w:rPr>
          <w:rStyle w:val="Emphasis"/>
        </w:rPr>
        <w:t>Link to online game</w:t>
      </w:r>
      <w:r w:rsidR="00BB7405">
        <w:rPr>
          <w:rStyle w:val="Emphasis"/>
        </w:rPr>
        <w:tab/>
      </w:r>
      <w:r w:rsidR="00BB7405">
        <w:rPr>
          <w:rStyle w:val="Emphasis"/>
        </w:rPr>
        <w:tab/>
      </w:r>
      <w:r w:rsidR="00BB7405">
        <w:rPr>
          <w:rStyle w:val="Emphasis"/>
        </w:rPr>
        <w:tab/>
      </w:r>
      <w:r w:rsidR="00BB7405">
        <w:rPr>
          <w:rStyle w:val="Emphasis"/>
        </w:rPr>
        <w:tab/>
      </w:r>
      <w:r w:rsidR="00BB7405">
        <w:rPr>
          <w:rStyle w:val="Emphasis"/>
        </w:rPr>
        <w:tab/>
      </w:r>
      <w:hyperlink r:id="rId14" w:history="1">
        <w:r w:rsidR="002146E5" w:rsidRPr="00B8522A">
          <w:rPr>
            <w:rStyle w:val="Hyperlink"/>
          </w:rPr>
          <w:t>http://www.williamsamtaylor.co.uk/programs/MGD/index.html</w:t>
        </w:r>
      </w:hyperlink>
    </w:p>
    <w:sectPr w:rsidR="00204D20" w:rsidRPr="00BB7405" w:rsidSect="00204D20">
      <w:footerReference w:type="default" r:id="rId1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9E6" w:rsidRDefault="00E079E6">
      <w:pPr>
        <w:spacing w:before="0" w:after="0" w:line="240" w:lineRule="auto"/>
      </w:pPr>
      <w:r>
        <w:separator/>
      </w:r>
    </w:p>
  </w:endnote>
  <w:endnote w:type="continuationSeparator" w:id="0">
    <w:p w:rsidR="00E079E6" w:rsidRDefault="00E079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3628A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9E6" w:rsidRDefault="00E079E6">
      <w:pPr>
        <w:spacing w:before="0" w:after="0" w:line="240" w:lineRule="auto"/>
      </w:pPr>
      <w:r>
        <w:separator/>
      </w:r>
    </w:p>
  </w:footnote>
  <w:footnote w:type="continuationSeparator" w:id="0">
    <w:p w:rsidR="00E079E6" w:rsidRDefault="00E079E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410F2F5F"/>
    <w:multiLevelType w:val="hybridMultilevel"/>
    <w:tmpl w:val="229E6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91"/>
    <w:rsid w:val="000850A1"/>
    <w:rsid w:val="001751FD"/>
    <w:rsid w:val="0018133E"/>
    <w:rsid w:val="00204D20"/>
    <w:rsid w:val="002146E5"/>
    <w:rsid w:val="002163EE"/>
    <w:rsid w:val="003628A7"/>
    <w:rsid w:val="003806E6"/>
    <w:rsid w:val="0038643F"/>
    <w:rsid w:val="003D6A47"/>
    <w:rsid w:val="003E75BC"/>
    <w:rsid w:val="00411418"/>
    <w:rsid w:val="00455DA3"/>
    <w:rsid w:val="004C0C7C"/>
    <w:rsid w:val="005114FE"/>
    <w:rsid w:val="006370AD"/>
    <w:rsid w:val="006704D8"/>
    <w:rsid w:val="006A4105"/>
    <w:rsid w:val="006D3C34"/>
    <w:rsid w:val="00747F62"/>
    <w:rsid w:val="00895091"/>
    <w:rsid w:val="008F1D7C"/>
    <w:rsid w:val="009B142B"/>
    <w:rsid w:val="009E2CA3"/>
    <w:rsid w:val="00AB3915"/>
    <w:rsid w:val="00B54B73"/>
    <w:rsid w:val="00BB7405"/>
    <w:rsid w:val="00BD40C6"/>
    <w:rsid w:val="00CB159B"/>
    <w:rsid w:val="00CC26E3"/>
    <w:rsid w:val="00D8411D"/>
    <w:rsid w:val="00D94206"/>
    <w:rsid w:val="00DF578B"/>
    <w:rsid w:val="00E079E6"/>
    <w:rsid w:val="00E53C5D"/>
    <w:rsid w:val="00EF000B"/>
    <w:rsid w:val="00F2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C2DC678E-FC60-4D22-8804-C4B24D4B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EF0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rello.com/b/tm2N9yny/mobile-game-dev-tea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itbucket.org/WilliamTaylor/mobilegamedev-server"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itbucket.org/WilliamTaylor/mobilegamedev"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illiamsamtaylor.co.uk/programs/MGD/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5610\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C26531530E4A9F9EED4C3945E6209B"/>
        <w:category>
          <w:name w:val="General"/>
          <w:gallery w:val="placeholder"/>
        </w:category>
        <w:types>
          <w:type w:val="bbPlcHdr"/>
        </w:types>
        <w:behaviors>
          <w:behavior w:val="content"/>
        </w:behaviors>
        <w:guid w:val="{A832C6FD-FF13-4B40-B282-C9F4A61F25D3}"/>
      </w:docPartPr>
      <w:docPartBody>
        <w:p w:rsidR="00990698" w:rsidRDefault="00AE1ABF">
          <w:pPr>
            <w:pStyle w:val="95C26531530E4A9F9EED4C3945E6209B"/>
          </w:pPr>
          <w:r>
            <w:t>[Name]</w:t>
          </w:r>
        </w:p>
      </w:docPartBody>
    </w:docPart>
    <w:docPart>
      <w:docPartPr>
        <w:name w:val="D59BA6EA297F40268DD974A238F94524"/>
        <w:category>
          <w:name w:val="General"/>
          <w:gallery w:val="placeholder"/>
        </w:category>
        <w:types>
          <w:type w:val="bbPlcHdr"/>
        </w:types>
        <w:behaviors>
          <w:behavior w:val="content"/>
        </w:behaviors>
        <w:guid w:val="{C28108E4-FA6C-4A58-88AB-0B6CDB6433A9}"/>
      </w:docPartPr>
      <w:docPartBody>
        <w:p w:rsidR="00990698" w:rsidRDefault="00AE1ABF">
          <w:pPr>
            <w:pStyle w:val="D59BA6EA297F40268DD974A238F94524"/>
          </w:pPr>
          <w:r>
            <w:t>[Course Title]</w:t>
          </w:r>
        </w:p>
      </w:docPartBody>
    </w:docPart>
    <w:docPart>
      <w:docPartPr>
        <w:name w:val="35A86765686D4634B443E39B35CA7AB5"/>
        <w:category>
          <w:name w:val="General"/>
          <w:gallery w:val="placeholder"/>
        </w:category>
        <w:types>
          <w:type w:val="bbPlcHdr"/>
        </w:types>
        <w:behaviors>
          <w:behavior w:val="content"/>
        </w:behaviors>
        <w:guid w:val="{55067A06-C4DC-4FC5-B443-2BDF7E0A330B}"/>
      </w:docPartPr>
      <w:docPartBody>
        <w:p w:rsidR="00990698" w:rsidRDefault="00AE1ABF">
          <w:pPr>
            <w:pStyle w:val="35A86765686D4634B443E39B35CA7AB5"/>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BF"/>
    <w:rsid w:val="00163B05"/>
    <w:rsid w:val="002C55F8"/>
    <w:rsid w:val="0044195B"/>
    <w:rsid w:val="00681A0F"/>
    <w:rsid w:val="0094068A"/>
    <w:rsid w:val="00990698"/>
    <w:rsid w:val="00AE1ABF"/>
    <w:rsid w:val="00C8758D"/>
    <w:rsid w:val="00DE1AD2"/>
    <w:rsid w:val="00F97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A849E5955E5F417AB718F950C2F6279F">
    <w:name w:val="A849E5955E5F417AB718F950C2F6279F"/>
  </w:style>
  <w:style w:type="paragraph" w:customStyle="1" w:styleId="95C26531530E4A9F9EED4C3945E6209B">
    <w:name w:val="95C26531530E4A9F9EED4C3945E6209B"/>
  </w:style>
  <w:style w:type="paragraph" w:customStyle="1" w:styleId="D59BA6EA297F40268DD974A238F94524">
    <w:name w:val="D59BA6EA297F40268DD974A238F94524"/>
  </w:style>
  <w:style w:type="paragraph" w:customStyle="1" w:styleId="35A86765686D4634B443E39B35CA7AB5">
    <w:name w:val="35A86765686D4634B443E39B35CA7A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2015-04-08T00:00:00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4CC7D48-6EEC-4025-8EDE-A7EFF2938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192</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Summary</vt:lpstr>
    </vt:vector>
  </TitlesOfParts>
  <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Summary</dc:title>
  <dc:subject>B00235610 &amp; B00236297</dc:subject>
  <dc:creator>Coursework</dc:creator>
  <cp:keywords>Mobile Game Dev</cp:keywords>
  <cp:lastModifiedBy>William Taylor</cp:lastModifiedBy>
  <cp:revision>19</cp:revision>
  <dcterms:created xsi:type="dcterms:W3CDTF">2015-04-08T16:15:00Z</dcterms:created>
  <dcterms:modified xsi:type="dcterms:W3CDTF">2015-04-20T10:11:00Z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